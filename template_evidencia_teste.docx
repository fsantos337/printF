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C3D02" w14:textId="77777777" w:rsidR="00D20171" w:rsidRDefault="00D20171" w:rsidP="00D20171">
      <w:pPr>
        <w:spacing w:after="0" w:line="240" w:lineRule="auto"/>
        <w:ind w:left="-142" w:firstLine="142"/>
        <w:rPr>
          <w:b/>
          <w:sz w:val="24"/>
        </w:rPr>
      </w:pPr>
      <w:bookmarkStart w:id="0" w:name="_Hlk55999594"/>
      <w:bookmarkEnd w:id="0"/>
      <w:r>
        <w:rPr>
          <w:noProof/>
          <w:lang w:eastAsia="pt-BR"/>
        </w:rPr>
        <w:drawing>
          <wp:inline distT="0" distB="0" distL="0" distR="0" wp14:anchorId="293C032E" wp14:editId="7E52C25D">
            <wp:extent cx="5939624" cy="35052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624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D32DE" w14:textId="77777777" w:rsidR="00D20171" w:rsidRDefault="00D20171" w:rsidP="00D20171">
      <w:pPr>
        <w:tabs>
          <w:tab w:val="left" w:pos="315"/>
          <w:tab w:val="center" w:pos="4252"/>
        </w:tabs>
        <w:spacing w:after="0" w:line="240" w:lineRule="auto"/>
        <w:ind w:left="426"/>
        <w:rPr>
          <w:rFonts w:cs="Arial"/>
          <w:b/>
          <w:sz w:val="40"/>
        </w:rPr>
      </w:pPr>
      <w:r>
        <w:rPr>
          <w:rFonts w:cs="Arial"/>
          <w:b/>
          <w:sz w:val="40"/>
        </w:rPr>
        <w:tab/>
      </w:r>
      <w:r w:rsidRPr="007F6CFD">
        <w:rPr>
          <w:rFonts w:cs="Arial"/>
          <w:b/>
          <w:sz w:val="40"/>
        </w:rPr>
        <w:t>Evidências de Teste</w:t>
      </w:r>
    </w:p>
    <w:p w14:paraId="592FCB8B" w14:textId="77777777" w:rsidR="008B1B96" w:rsidRPr="009D100F" w:rsidRDefault="008B1B96" w:rsidP="008B1B96">
      <w:pPr>
        <w:tabs>
          <w:tab w:val="left" w:pos="315"/>
          <w:tab w:val="center" w:pos="4252"/>
        </w:tabs>
        <w:spacing w:after="0" w:line="240" w:lineRule="auto"/>
        <w:rPr>
          <w:rFonts w:cs="Arial"/>
          <w:bCs/>
          <w:sz w:val="24"/>
          <w:szCs w:val="24"/>
        </w:rPr>
      </w:pPr>
      <w:r w:rsidRPr="009D100F">
        <w:rPr>
          <w:rFonts w:cs="Arial"/>
          <w:bCs/>
          <w:sz w:val="24"/>
          <w:szCs w:val="24"/>
        </w:rPr>
        <w:t xml:space="preserve">Demanda: </w:t>
      </w:r>
    </w:p>
    <w:p w14:paraId="19A088B0" w14:textId="77777777" w:rsidR="008B1B96" w:rsidRPr="009D100F" w:rsidRDefault="008B1B96" w:rsidP="008B1B96">
      <w:pPr>
        <w:tabs>
          <w:tab w:val="left" w:pos="315"/>
          <w:tab w:val="center" w:pos="4252"/>
        </w:tabs>
        <w:spacing w:after="0" w:line="240" w:lineRule="auto"/>
        <w:rPr>
          <w:rFonts w:cs="Arial"/>
          <w:bCs/>
          <w:sz w:val="24"/>
          <w:szCs w:val="24"/>
        </w:rPr>
      </w:pPr>
      <w:r w:rsidRPr="009D100F">
        <w:rPr>
          <w:rFonts w:cs="Arial"/>
          <w:bCs/>
          <w:sz w:val="24"/>
          <w:szCs w:val="24"/>
        </w:rPr>
        <w:t>Tipo Demanda:</w:t>
      </w:r>
    </w:p>
    <w:p w14:paraId="3EA87EB6" w14:textId="23A5ECA5" w:rsidR="008B1B96" w:rsidRPr="009D100F" w:rsidRDefault="00B52CED" w:rsidP="008B1B96">
      <w:pPr>
        <w:tabs>
          <w:tab w:val="left" w:pos="315"/>
          <w:tab w:val="center" w:pos="4252"/>
        </w:tabs>
        <w:spacing w:after="0" w:line="240" w:lineRule="auto"/>
        <w:rPr>
          <w:rFonts w:cs="Arial"/>
          <w:bCs/>
          <w:sz w:val="24"/>
          <w:szCs w:val="24"/>
        </w:rPr>
      </w:pPr>
      <w:r w:rsidRPr="009D100F">
        <w:rPr>
          <w:rFonts w:cs="Arial"/>
          <w:bCs/>
          <w:sz w:val="24"/>
          <w:szCs w:val="24"/>
        </w:rPr>
        <w:t>STI</w:t>
      </w:r>
      <w:r w:rsidR="008B1B96" w:rsidRPr="009D100F">
        <w:rPr>
          <w:rFonts w:cs="Arial"/>
          <w:bCs/>
          <w:sz w:val="24"/>
          <w:szCs w:val="24"/>
        </w:rPr>
        <w:t>:</w:t>
      </w:r>
    </w:p>
    <w:p w14:paraId="1C478E94" w14:textId="6ED9B392" w:rsidR="007F0B50" w:rsidRPr="009D100F" w:rsidRDefault="007F0B50" w:rsidP="008B1B96">
      <w:pPr>
        <w:tabs>
          <w:tab w:val="left" w:pos="315"/>
          <w:tab w:val="center" w:pos="4252"/>
        </w:tabs>
        <w:spacing w:after="0" w:line="240" w:lineRule="auto"/>
        <w:rPr>
          <w:rFonts w:cs="Arial"/>
          <w:bCs/>
          <w:sz w:val="24"/>
          <w:szCs w:val="24"/>
        </w:rPr>
      </w:pPr>
      <w:r w:rsidRPr="009D100F">
        <w:rPr>
          <w:rFonts w:cs="Arial"/>
          <w:bCs/>
          <w:sz w:val="24"/>
          <w:szCs w:val="24"/>
        </w:rPr>
        <w:t>Chamado:</w:t>
      </w:r>
    </w:p>
    <w:p w14:paraId="2CB550E2" w14:textId="6111DD7D" w:rsidR="00FB234A" w:rsidRPr="009D100F" w:rsidRDefault="008B1B96" w:rsidP="008B1B96">
      <w:pPr>
        <w:tabs>
          <w:tab w:val="left" w:pos="315"/>
          <w:tab w:val="center" w:pos="4252"/>
        </w:tabs>
        <w:spacing w:after="0" w:line="240" w:lineRule="auto"/>
        <w:rPr>
          <w:rFonts w:cs="Arial"/>
          <w:bCs/>
          <w:sz w:val="24"/>
          <w:szCs w:val="24"/>
        </w:rPr>
      </w:pPr>
      <w:r w:rsidRPr="009D100F">
        <w:rPr>
          <w:rFonts w:cs="Arial"/>
          <w:bCs/>
          <w:sz w:val="24"/>
          <w:szCs w:val="24"/>
        </w:rPr>
        <w:t>Título:</w:t>
      </w:r>
    </w:p>
    <w:p w14:paraId="16BEDB89" w14:textId="77777777" w:rsidR="00B52CED" w:rsidRPr="009D100F" w:rsidRDefault="00B52CED" w:rsidP="008B1B96">
      <w:pPr>
        <w:tabs>
          <w:tab w:val="left" w:pos="315"/>
          <w:tab w:val="center" w:pos="4252"/>
        </w:tabs>
        <w:spacing w:after="0" w:line="240" w:lineRule="auto"/>
        <w:rPr>
          <w:rFonts w:cs="Arial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2CED" w:rsidRPr="009D100F" w14:paraId="61BA5898" w14:textId="77777777" w:rsidTr="00B52CED">
        <w:tc>
          <w:tcPr>
            <w:tcW w:w="8494" w:type="dxa"/>
          </w:tcPr>
          <w:p w14:paraId="6A55340A" w14:textId="5CB31DFE" w:rsidR="00B52CED" w:rsidRPr="009D100F" w:rsidRDefault="00940E7F" w:rsidP="008B1B96">
            <w:pPr>
              <w:tabs>
                <w:tab w:val="left" w:pos="315"/>
                <w:tab w:val="center" w:pos="4252"/>
              </w:tabs>
              <w:rPr>
                <w:rFonts w:cs="Arial"/>
                <w:bCs/>
                <w:sz w:val="24"/>
                <w:szCs w:val="24"/>
              </w:rPr>
            </w:pPr>
            <w:r w:rsidRPr="009D100F">
              <w:rPr>
                <w:rFonts w:cs="Arial"/>
                <w:bCs/>
                <w:sz w:val="24"/>
                <w:szCs w:val="24"/>
              </w:rPr>
              <w:t>Caso de Teste</w:t>
            </w:r>
            <w:r w:rsidR="00563E2E" w:rsidRPr="009D100F">
              <w:rPr>
                <w:rFonts w:cs="Arial"/>
                <w:bCs/>
                <w:sz w:val="24"/>
                <w:szCs w:val="24"/>
              </w:rPr>
              <w:t xml:space="preserve">: </w:t>
            </w:r>
          </w:p>
        </w:tc>
      </w:tr>
      <w:tr w:rsidR="00563E2E" w:rsidRPr="009D100F" w14:paraId="584AF463" w14:textId="77777777" w:rsidTr="00B52CED">
        <w:tc>
          <w:tcPr>
            <w:tcW w:w="8494" w:type="dxa"/>
          </w:tcPr>
          <w:p w14:paraId="69CF7F13" w14:textId="5E928911" w:rsidR="00563E2E" w:rsidRPr="009D100F" w:rsidRDefault="00563E2E" w:rsidP="008B1B96">
            <w:pPr>
              <w:tabs>
                <w:tab w:val="left" w:pos="315"/>
                <w:tab w:val="center" w:pos="4252"/>
              </w:tabs>
              <w:rPr>
                <w:rFonts w:cs="Arial"/>
                <w:bCs/>
                <w:sz w:val="24"/>
                <w:szCs w:val="24"/>
              </w:rPr>
            </w:pPr>
            <w:r w:rsidRPr="009D100F">
              <w:rPr>
                <w:rFonts w:cs="Arial"/>
                <w:bCs/>
                <w:sz w:val="24"/>
                <w:szCs w:val="24"/>
              </w:rPr>
              <w:t xml:space="preserve">Caminho da Funcionalidade: </w:t>
            </w:r>
          </w:p>
        </w:tc>
      </w:tr>
      <w:tr w:rsidR="00B52CED" w:rsidRPr="009D100F" w14:paraId="18DA1593" w14:textId="77777777" w:rsidTr="00B52CED">
        <w:tc>
          <w:tcPr>
            <w:tcW w:w="8494" w:type="dxa"/>
          </w:tcPr>
          <w:p w14:paraId="702A10F9" w14:textId="36A12B51" w:rsidR="00B52CED" w:rsidRPr="009D100F" w:rsidRDefault="00B52CED" w:rsidP="008B1B96">
            <w:pPr>
              <w:tabs>
                <w:tab w:val="left" w:pos="315"/>
                <w:tab w:val="center" w:pos="4252"/>
              </w:tabs>
              <w:rPr>
                <w:rFonts w:cs="Arial"/>
                <w:bCs/>
                <w:sz w:val="24"/>
                <w:szCs w:val="24"/>
              </w:rPr>
            </w:pPr>
            <w:r w:rsidRPr="009D100F">
              <w:rPr>
                <w:rFonts w:cs="Arial"/>
                <w:bCs/>
                <w:sz w:val="24"/>
                <w:szCs w:val="24"/>
              </w:rPr>
              <w:t>Observações</w:t>
            </w:r>
            <w:r w:rsidR="00563E2E" w:rsidRPr="009D100F">
              <w:rPr>
                <w:rFonts w:cs="Arial"/>
                <w:bCs/>
                <w:sz w:val="24"/>
                <w:szCs w:val="24"/>
              </w:rPr>
              <w:t xml:space="preserve">: </w:t>
            </w:r>
          </w:p>
        </w:tc>
      </w:tr>
    </w:tbl>
    <w:p w14:paraId="113C58FB" w14:textId="77777777" w:rsidR="00B52CED" w:rsidRPr="008B1B96" w:rsidRDefault="00B52CED" w:rsidP="008B1B96">
      <w:pPr>
        <w:tabs>
          <w:tab w:val="left" w:pos="315"/>
          <w:tab w:val="center" w:pos="4252"/>
        </w:tabs>
        <w:spacing w:after="0" w:line="240" w:lineRule="auto"/>
        <w:rPr>
          <w:rFonts w:cs="Arial"/>
          <w:b/>
          <w:sz w:val="24"/>
          <w:szCs w:val="24"/>
        </w:rPr>
      </w:pPr>
    </w:p>
    <w:p w14:paraId="0B7792A5" w14:textId="77777777" w:rsidR="00FB234A" w:rsidRPr="00FB234A" w:rsidRDefault="00FB234A" w:rsidP="00FB234A"/>
    <w:p w14:paraId="054180C9" w14:textId="77777777" w:rsidR="00FB234A" w:rsidRPr="00FB234A" w:rsidRDefault="00FB234A" w:rsidP="00FB234A"/>
    <w:p w14:paraId="3CF66561" w14:textId="77777777" w:rsidR="00FB234A" w:rsidRPr="00FB234A" w:rsidRDefault="00FB234A" w:rsidP="00FB234A"/>
    <w:p w14:paraId="539C0338" w14:textId="77777777" w:rsidR="009E3D2F" w:rsidRDefault="009E3D2F" w:rsidP="00D20171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2334520A" w14:textId="77777777" w:rsidR="009A3B2D" w:rsidRDefault="009A3B2D" w:rsidP="00D20171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sectPr w:rsidR="009A3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85"/>
    <w:rsid w:val="00046AF8"/>
    <w:rsid w:val="00051551"/>
    <w:rsid w:val="000B16EB"/>
    <w:rsid w:val="00117997"/>
    <w:rsid w:val="00171478"/>
    <w:rsid w:val="00191643"/>
    <w:rsid w:val="001E1029"/>
    <w:rsid w:val="001F419E"/>
    <w:rsid w:val="0020275D"/>
    <w:rsid w:val="00205565"/>
    <w:rsid w:val="00227064"/>
    <w:rsid w:val="00227A01"/>
    <w:rsid w:val="00254198"/>
    <w:rsid w:val="00267DFF"/>
    <w:rsid w:val="002F5CD6"/>
    <w:rsid w:val="00300840"/>
    <w:rsid w:val="00312765"/>
    <w:rsid w:val="003335BA"/>
    <w:rsid w:val="00355630"/>
    <w:rsid w:val="00365241"/>
    <w:rsid w:val="003D2017"/>
    <w:rsid w:val="003F7437"/>
    <w:rsid w:val="004249A6"/>
    <w:rsid w:val="00462232"/>
    <w:rsid w:val="004930F9"/>
    <w:rsid w:val="004B0902"/>
    <w:rsid w:val="004B1016"/>
    <w:rsid w:val="00530761"/>
    <w:rsid w:val="005449D5"/>
    <w:rsid w:val="00555BFE"/>
    <w:rsid w:val="00560074"/>
    <w:rsid w:val="00563E2E"/>
    <w:rsid w:val="00564E99"/>
    <w:rsid w:val="00566CD0"/>
    <w:rsid w:val="0058347C"/>
    <w:rsid w:val="00597738"/>
    <w:rsid w:val="005B06CC"/>
    <w:rsid w:val="005B3A1C"/>
    <w:rsid w:val="005C5500"/>
    <w:rsid w:val="006631AB"/>
    <w:rsid w:val="006A0555"/>
    <w:rsid w:val="00715913"/>
    <w:rsid w:val="00717A2C"/>
    <w:rsid w:val="00747C59"/>
    <w:rsid w:val="00750AD6"/>
    <w:rsid w:val="007E20AE"/>
    <w:rsid w:val="007F0B50"/>
    <w:rsid w:val="0081758D"/>
    <w:rsid w:val="00833A1D"/>
    <w:rsid w:val="008701BF"/>
    <w:rsid w:val="008932E1"/>
    <w:rsid w:val="00894EF7"/>
    <w:rsid w:val="008B1B96"/>
    <w:rsid w:val="008B2F5B"/>
    <w:rsid w:val="008B64B6"/>
    <w:rsid w:val="008E425A"/>
    <w:rsid w:val="00911F81"/>
    <w:rsid w:val="00940E7F"/>
    <w:rsid w:val="009A03A0"/>
    <w:rsid w:val="009A3B2D"/>
    <w:rsid w:val="009D100F"/>
    <w:rsid w:val="009E3D2F"/>
    <w:rsid w:val="009F0653"/>
    <w:rsid w:val="00A00F59"/>
    <w:rsid w:val="00A23136"/>
    <w:rsid w:val="00A747B6"/>
    <w:rsid w:val="00AA5185"/>
    <w:rsid w:val="00AC0977"/>
    <w:rsid w:val="00AC36A8"/>
    <w:rsid w:val="00B0353F"/>
    <w:rsid w:val="00B14209"/>
    <w:rsid w:val="00B44CB8"/>
    <w:rsid w:val="00B46472"/>
    <w:rsid w:val="00B52CED"/>
    <w:rsid w:val="00B57D36"/>
    <w:rsid w:val="00BA314A"/>
    <w:rsid w:val="00BA613A"/>
    <w:rsid w:val="00BC1BEA"/>
    <w:rsid w:val="00C21A02"/>
    <w:rsid w:val="00C26D10"/>
    <w:rsid w:val="00CB4B56"/>
    <w:rsid w:val="00CC4CEE"/>
    <w:rsid w:val="00CF6459"/>
    <w:rsid w:val="00D13AD6"/>
    <w:rsid w:val="00D20171"/>
    <w:rsid w:val="00D23AFD"/>
    <w:rsid w:val="00D365B0"/>
    <w:rsid w:val="00D66B2B"/>
    <w:rsid w:val="00DD7190"/>
    <w:rsid w:val="00E04A83"/>
    <w:rsid w:val="00E055BA"/>
    <w:rsid w:val="00E24CD6"/>
    <w:rsid w:val="00E30ECD"/>
    <w:rsid w:val="00E37627"/>
    <w:rsid w:val="00E60B2F"/>
    <w:rsid w:val="00E63B33"/>
    <w:rsid w:val="00E87111"/>
    <w:rsid w:val="00E923D3"/>
    <w:rsid w:val="00EB3873"/>
    <w:rsid w:val="00EE5EAA"/>
    <w:rsid w:val="00EF16B6"/>
    <w:rsid w:val="00F07846"/>
    <w:rsid w:val="00F43F7B"/>
    <w:rsid w:val="00F50CDC"/>
    <w:rsid w:val="00F57609"/>
    <w:rsid w:val="00F8620B"/>
    <w:rsid w:val="00FB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5D749"/>
  <w15:chartTrackingRefBased/>
  <w15:docId w15:val="{F10E02A1-7B4C-493D-A094-756BA41C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14A"/>
  </w:style>
  <w:style w:type="paragraph" w:styleId="Ttulo1">
    <w:name w:val="heading 1"/>
    <w:basedOn w:val="Normal"/>
    <w:next w:val="Normal"/>
    <w:link w:val="Ttulo1Char"/>
    <w:uiPriority w:val="9"/>
    <w:qFormat/>
    <w:rsid w:val="00C26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6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6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6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6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6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6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6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6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6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26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6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6D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6D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6D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6D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6D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6D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6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6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6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6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6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6D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6D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6D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6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6D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6D1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20171"/>
    <w:pPr>
      <w:spacing w:before="75" w:after="120" w:line="240" w:lineRule="auto"/>
    </w:pPr>
    <w:rPr>
      <w:rFonts w:ascii="Tahoma" w:eastAsia="Times New Roman" w:hAnsi="Tahoma" w:cs="Tahoma"/>
      <w:kern w:val="0"/>
      <w:sz w:val="17"/>
      <w:szCs w:val="17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9E3D2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3D2F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B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a.braga\Downloads\_automacao-fer\template_evidencia_test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459b2e0-2ec4-47e6-afc1-6e3f8b684f6a}" enabled="1" method="Privileged" siteId="{b417b620-2ae9-4a83-ab6c-7fbd828bda1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template_evidencia_teste.dotx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Maria Dos Santos Braga (Altran)</dc:creator>
  <cp:keywords/>
  <dc:description/>
  <cp:lastModifiedBy>Fernanda Maria Dos Santos Braga (ACT)</cp:lastModifiedBy>
  <cp:revision>3</cp:revision>
  <dcterms:created xsi:type="dcterms:W3CDTF">2025-09-15T16:25:00Z</dcterms:created>
  <dcterms:modified xsi:type="dcterms:W3CDTF">2025-09-15T23:08:00Z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2025-01-23T13:41:35Z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f12c940d-e623-4c53-91bd-2821e9a819c0</vt:lpwstr>
  </property>
  <property fmtid="{D5CDD505-2E9C-101B-9397-08002B2CF9AE}" pid="8" name="MSIP_Label_6459b2e0-2ec4-47e6-afc1-6e3f8b684f6a_ContentBits">
    <vt:lpwstr>0</vt:lpwstr>
  </property>
</Properties>
</file>